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348E" w14:textId="77777777" w:rsidR="00816216" w:rsidRDefault="0073071D" w:rsidP="00141A4C">
      <w:pPr>
        <w:pStyle w:val="Title"/>
      </w:pPr>
      <w:r>
        <w:t>Zachary Beyer</w:t>
      </w:r>
    </w:p>
    <w:p w14:paraId="155DE043" w14:textId="77777777" w:rsidR="00141A4C" w:rsidRDefault="0073071D" w:rsidP="00141A4C">
      <w:r>
        <w:t>Bothell, WA</w:t>
      </w:r>
      <w:r w:rsidR="00141A4C">
        <w:t> | </w:t>
      </w:r>
      <w:r>
        <w:t>608.445.2470</w:t>
      </w:r>
      <w:r w:rsidR="00141A4C">
        <w:t> | </w:t>
      </w:r>
      <w:r>
        <w:t>zachary@zbeyer.com</w:t>
      </w:r>
    </w:p>
    <w:p w14:paraId="7194026C" w14:textId="4B367550" w:rsidR="00F34762" w:rsidRDefault="009E1ED0" w:rsidP="00F34762">
      <w:pPr>
        <w:pStyle w:val="Heading1"/>
      </w:pPr>
      <w:r>
        <w:t>Summary</w:t>
      </w:r>
    </w:p>
    <w:p w14:paraId="23CFAFB2" w14:textId="3E56D4E5" w:rsidR="00F34762" w:rsidRDefault="0082548A" w:rsidP="0082548A">
      <w:pPr>
        <w:pStyle w:val="ListBullet"/>
        <w:numPr>
          <w:ilvl w:val="0"/>
          <w:numId w:val="0"/>
        </w:numPr>
        <w:ind w:left="216"/>
      </w:pPr>
      <w:r>
        <w:t>Se</w:t>
      </w:r>
      <w:r w:rsidR="00A03DD4">
        <w:t>ven</w:t>
      </w:r>
      <w:r>
        <w:t xml:space="preserve">+ years </w:t>
      </w:r>
      <w:r w:rsidR="00A03DD4">
        <w:t>of professional software engineering experience</w:t>
      </w:r>
      <w:r w:rsidR="001B1B8F">
        <w:t>.</w:t>
      </w:r>
      <w:r w:rsidR="00A03DD4">
        <w:t xml:space="preserve"> </w:t>
      </w:r>
      <w:r w:rsidR="00D20814">
        <w:t xml:space="preserve">I’ve worked on world class </w:t>
      </w:r>
      <w:r w:rsidR="00182056">
        <w:t xml:space="preserve">native </w:t>
      </w:r>
      <w:r w:rsidR="00D20814">
        <w:t xml:space="preserve">iOS applications primarily and assisted </w:t>
      </w:r>
      <w:r w:rsidR="000B6C13">
        <w:t xml:space="preserve">on </w:t>
      </w:r>
      <w:r w:rsidR="00182056">
        <w:t>web</w:t>
      </w:r>
      <w:r w:rsidR="00723FE9">
        <w:t xml:space="preserve"> app</w:t>
      </w:r>
      <w:r w:rsidR="00182056">
        <w:t xml:space="preserve"> and</w:t>
      </w:r>
      <w:r w:rsidR="00723FE9">
        <w:t xml:space="preserve"> development</w:t>
      </w:r>
      <w:r w:rsidR="00182056">
        <w:t xml:space="preserve"> tools creation</w:t>
      </w:r>
      <w:r w:rsidR="006335EB">
        <w:t>.</w:t>
      </w:r>
    </w:p>
    <w:sdt>
      <w:sdtPr>
        <w:alias w:val="Experience:"/>
        <w:tag w:val="Experience:"/>
        <w:id w:val="171684534"/>
        <w:placeholder>
          <w:docPart w:val="8138335CCDE24BFF8020147B0A4D2457"/>
        </w:placeholder>
        <w:temporary/>
        <w:showingPlcHdr/>
        <w15:appearance w15:val="hidden"/>
      </w:sdtPr>
      <w:sdtEndPr/>
      <w:sdtContent>
        <w:p w14:paraId="2AC450AA" w14:textId="62DA66AB" w:rsidR="0073071D" w:rsidRPr="00F34762" w:rsidRDefault="0073071D" w:rsidP="00F34762">
          <w:pPr>
            <w:pStyle w:val="Heading1"/>
            <w:rPr>
              <w:rFonts w:asciiTheme="minorHAnsi" w:eastAsiaTheme="minorEastAsia" w:hAnsiTheme="minorHAnsi" w:cstheme="minorBidi"/>
              <w:b w:val="0"/>
              <w:color w:val="404040" w:themeColor="text1" w:themeTint="BF"/>
              <w:sz w:val="22"/>
              <w:szCs w:val="22"/>
            </w:rPr>
          </w:pPr>
          <w:r>
            <w:t>Experience</w:t>
          </w:r>
        </w:p>
      </w:sdtContent>
    </w:sdt>
    <w:p w14:paraId="48576552" w14:textId="77777777" w:rsidR="0073071D" w:rsidRDefault="0073071D" w:rsidP="0073071D">
      <w:pPr>
        <w:pStyle w:val="Heading2"/>
      </w:pPr>
      <w:r>
        <w:t>Mobile Engineer | McGraw-Hill Education | 2015-Present</w:t>
      </w:r>
    </w:p>
    <w:p w14:paraId="5BD6D347" w14:textId="64681406" w:rsidR="00AB1EA9" w:rsidRDefault="009B5C6F" w:rsidP="0073071D">
      <w:pPr>
        <w:pStyle w:val="ListBullet"/>
      </w:pPr>
      <w:r>
        <w:t>Worked i</w:t>
      </w:r>
      <w:r w:rsidR="008B6FA0">
        <w:t>ndependent</w:t>
      </w:r>
      <w:r>
        <w:t>ly for</w:t>
      </w:r>
      <w:r w:rsidR="00145E2F">
        <w:t xml:space="preserve"> three years designing and developing modernized </w:t>
      </w:r>
      <w:r w:rsidR="009375AC">
        <w:t>k</w:t>
      </w:r>
      <w:r w:rsidR="00145E2F">
        <w:t xml:space="preserve">-12 </w:t>
      </w:r>
      <w:proofErr w:type="spellStart"/>
      <w:r w:rsidR="00145E2F" w:rsidRPr="00AB1EA9">
        <w:rPr>
          <w:b/>
          <w:bCs/>
        </w:rPr>
        <w:t>ConnectED</w:t>
      </w:r>
      <w:proofErr w:type="spellEnd"/>
      <w:r w:rsidR="00145E2F">
        <w:t xml:space="preserve"> </w:t>
      </w:r>
      <w:r w:rsidR="00AB1EA9">
        <w:t xml:space="preserve">app </w:t>
      </w:r>
      <w:r w:rsidR="00145E2F">
        <w:t>for iOS</w:t>
      </w:r>
      <w:r w:rsidR="00AB1EA9">
        <w:t xml:space="preserve"> (</w:t>
      </w:r>
      <w:r w:rsidR="00AB1EA9" w:rsidRPr="00E977C9">
        <w:rPr>
          <w:i/>
          <w:iCs/>
        </w:rPr>
        <w:t>objective-c</w:t>
      </w:r>
      <w:r w:rsidR="00AB1EA9">
        <w:t>)</w:t>
      </w:r>
      <w:r w:rsidR="00145E2F">
        <w:t xml:space="preserve"> while </w:t>
      </w:r>
      <w:r w:rsidR="00BF5CF4">
        <w:t xml:space="preserve">simultaneously </w:t>
      </w:r>
      <w:r w:rsidR="00145E2F">
        <w:t xml:space="preserve">maintaining </w:t>
      </w:r>
      <w:r w:rsidR="00BF5CF4">
        <w:t xml:space="preserve">the </w:t>
      </w:r>
      <w:r w:rsidR="00145E2F">
        <w:t xml:space="preserve">legacy </w:t>
      </w:r>
      <w:r w:rsidR="00AB1EA9">
        <w:t>applicatio</w:t>
      </w:r>
      <w:r w:rsidR="00BF5CF4">
        <w:t>n</w:t>
      </w:r>
      <w:r w:rsidR="00145E2F">
        <w:t>.</w:t>
      </w:r>
      <w:r w:rsidR="00BF5CF4">
        <w:t xml:space="preserve"> </w:t>
      </w:r>
      <w:r w:rsidR="00145E2F">
        <w:t>Addressed customer service issues</w:t>
      </w:r>
      <w:r w:rsidR="00AB1EA9">
        <w:t xml:space="preserve"> </w:t>
      </w:r>
      <w:r w:rsidR="008B37E1">
        <w:t>with</w:t>
      </w:r>
      <w:r w:rsidR="00AB1EA9">
        <w:t xml:space="preserve"> </w:t>
      </w:r>
      <w:r w:rsidR="008B37E1">
        <w:t xml:space="preserve">communication, </w:t>
      </w:r>
      <w:r w:rsidR="00AB1EA9">
        <w:t>triage</w:t>
      </w:r>
      <w:r w:rsidR="008B37E1">
        <w:t>,</w:t>
      </w:r>
      <w:r w:rsidR="00AB1EA9">
        <w:t xml:space="preserve"> and </w:t>
      </w:r>
      <w:proofErr w:type="gramStart"/>
      <w:r w:rsidR="008B37E1">
        <w:t>hot-fixes</w:t>
      </w:r>
      <w:proofErr w:type="gramEnd"/>
      <w:r w:rsidR="00AB1EA9">
        <w:t xml:space="preserve"> whe</w:t>
      </w:r>
      <w:r w:rsidR="008B37E1">
        <w:t>n</w:t>
      </w:r>
      <w:r w:rsidR="00AB1EA9">
        <w:t xml:space="preserve"> appropriate</w:t>
      </w:r>
      <w:r w:rsidR="00145E2F">
        <w:t>.</w:t>
      </w:r>
      <w:r w:rsidR="008B37E1">
        <w:t xml:space="preserve"> </w:t>
      </w:r>
      <w:r w:rsidR="00145E2F">
        <w:t xml:space="preserve">Worked with independent service vendors on integration of contracted frameworks </w:t>
      </w:r>
      <w:r w:rsidR="008B37E1">
        <w:t>with</w:t>
      </w:r>
      <w:r w:rsidR="006020F2">
        <w:t xml:space="preserve"> k-12</w:t>
      </w:r>
      <w:r w:rsidR="00145E2F">
        <w:t xml:space="preserve"> </w:t>
      </w:r>
      <w:r w:rsidR="006020F2">
        <w:t>apps</w:t>
      </w:r>
      <w:r w:rsidR="00145E2F">
        <w:t xml:space="preserve">. </w:t>
      </w:r>
      <w:r w:rsidR="00AB1EA9">
        <w:t xml:space="preserve">Managed iOS </w:t>
      </w:r>
      <w:r w:rsidR="006020F2">
        <w:t xml:space="preserve">release </w:t>
      </w:r>
      <w:r w:rsidR="00AB1EA9">
        <w:t>deployments.</w:t>
      </w:r>
    </w:p>
    <w:p w14:paraId="5B74387D" w14:textId="2416C05C" w:rsidR="00AB1EA9" w:rsidRDefault="00AB1EA9" w:rsidP="0073071D">
      <w:pPr>
        <w:pStyle w:val="ListBullet"/>
      </w:pPr>
      <w:r>
        <w:t xml:space="preserve">When </w:t>
      </w:r>
      <w:r w:rsidR="006020F2">
        <w:t xml:space="preserve">active development was completed </w:t>
      </w:r>
      <w:r w:rsidR="00CC27B6">
        <w:t xml:space="preserve">on k-12 app, </w:t>
      </w:r>
      <w:r>
        <w:t xml:space="preserve">I integrated into </w:t>
      </w:r>
      <w:r w:rsidR="00145E2F">
        <w:t>team for</w:t>
      </w:r>
      <w:r w:rsidR="00CC27B6">
        <w:t xml:space="preserve"> the</w:t>
      </w:r>
      <w:r w:rsidR="00145E2F">
        <w:t xml:space="preserve"> higher education </w:t>
      </w:r>
      <w:r w:rsidR="00145E2F" w:rsidRPr="00AB1EA9">
        <w:rPr>
          <w:b/>
          <w:bCs/>
        </w:rPr>
        <w:t>ReadAnywhere</w:t>
      </w:r>
      <w:r w:rsidR="00145E2F">
        <w:t xml:space="preserve"> app</w:t>
      </w:r>
      <w:r>
        <w:t>.</w:t>
      </w:r>
      <w:r w:rsidR="00FE3FB9">
        <w:t xml:space="preserve"> Mostly developed the </w:t>
      </w:r>
      <w:r w:rsidR="00145E2F">
        <w:t>iOS</w:t>
      </w:r>
      <w:r>
        <w:t xml:space="preserve"> </w:t>
      </w:r>
      <w:r w:rsidR="00FE3FB9">
        <w:t>(</w:t>
      </w:r>
      <w:r w:rsidR="00FE3FB9" w:rsidRPr="00E977C9">
        <w:rPr>
          <w:i/>
          <w:iCs/>
        </w:rPr>
        <w:t>Swift</w:t>
      </w:r>
      <w:r w:rsidR="00FE3FB9">
        <w:t xml:space="preserve">) platform </w:t>
      </w:r>
      <w:r>
        <w:t xml:space="preserve">app, however I also </w:t>
      </w:r>
      <w:r w:rsidR="00145E2F">
        <w:t xml:space="preserve">assisted UI development </w:t>
      </w:r>
      <w:r>
        <w:t>on the</w:t>
      </w:r>
      <w:r w:rsidR="00145E2F">
        <w:t xml:space="preserve"> Android platform. </w:t>
      </w:r>
    </w:p>
    <w:p w14:paraId="14A7EA41" w14:textId="549DD1CD" w:rsidR="00AB1EA9" w:rsidRDefault="00AB1EA9" w:rsidP="0073071D">
      <w:pPr>
        <w:pStyle w:val="ListBullet"/>
      </w:pPr>
      <w:r>
        <w:t xml:space="preserve">To aide </w:t>
      </w:r>
      <w:r w:rsidR="00C35D0D">
        <w:t>the</w:t>
      </w:r>
      <w:r w:rsidR="00745235">
        <w:t xml:space="preserve"> </w:t>
      </w:r>
      <w:r w:rsidR="00C35D0D">
        <w:t>larger team</w:t>
      </w:r>
      <w:r>
        <w:t>, I w</w:t>
      </w:r>
      <w:r w:rsidR="00145E2F">
        <w:t xml:space="preserve">rote </w:t>
      </w:r>
      <w:r>
        <w:t xml:space="preserve">a variety of </w:t>
      </w:r>
      <w:r w:rsidR="00145E2F">
        <w:t xml:space="preserve">shell tools for workspace </w:t>
      </w:r>
      <w:r>
        <w:t>and automation</w:t>
      </w:r>
      <w:r w:rsidR="00745235">
        <w:t xml:space="preserve"> support</w:t>
      </w:r>
      <w:r w:rsidR="00C35D0D">
        <w:t>. These tools helped the</w:t>
      </w:r>
      <w:r>
        <w:t xml:space="preserve"> team </w:t>
      </w:r>
      <w:r w:rsidR="00745235">
        <w:t xml:space="preserve">stay </w:t>
      </w:r>
      <w:r>
        <w:t xml:space="preserve">in sync </w:t>
      </w:r>
      <w:r w:rsidR="00745235">
        <w:t xml:space="preserve">in </w:t>
      </w:r>
      <w:r w:rsidR="0029402B">
        <w:t xml:space="preserve">a </w:t>
      </w:r>
      <w:r>
        <w:t>dynamic and complex workspace</w:t>
      </w:r>
      <w:r w:rsidR="00C35D0D">
        <w:t xml:space="preserve"> built on shared internal frameworks</w:t>
      </w:r>
      <w:r>
        <w:t>.</w:t>
      </w:r>
      <w:r w:rsidR="00B2621F">
        <w:t xml:space="preserve"> Contribut</w:t>
      </w:r>
      <w:r w:rsidR="003F3ED2">
        <w:t>ed</w:t>
      </w:r>
      <w:r w:rsidR="00B2621F">
        <w:t xml:space="preserve"> </w:t>
      </w:r>
      <w:r w:rsidR="003F3ED2">
        <w:t>to</w:t>
      </w:r>
      <w:r w:rsidR="00B2621F">
        <w:t xml:space="preserve"> multiple of these in-house Swift frameworks.</w:t>
      </w:r>
    </w:p>
    <w:p w14:paraId="08D28719" w14:textId="241F88F7" w:rsidR="00145E2F" w:rsidRDefault="00B2621F" w:rsidP="00B2621F">
      <w:pPr>
        <w:pStyle w:val="ListBullet"/>
      </w:pPr>
      <w:r>
        <w:t>Throughout four</w:t>
      </w:r>
      <w:r w:rsidR="00F4781C">
        <w:t>+</w:t>
      </w:r>
      <w:r>
        <w:t xml:space="preserve"> years, I’ve </w:t>
      </w:r>
      <w:r w:rsidR="00AB1EA9">
        <w:t xml:space="preserve">maintained </w:t>
      </w:r>
      <w:r w:rsidR="003E3DD2">
        <w:t>mobile</w:t>
      </w:r>
      <w:r w:rsidR="00AB1EA9">
        <w:t xml:space="preserve"> Jenkins automated build process for enterprise QA builds </w:t>
      </w:r>
      <w:r>
        <w:t xml:space="preserve">as well as worked on ways to better leverage our </w:t>
      </w:r>
      <w:r w:rsidR="00AB1EA9">
        <w:t>automat</w:t>
      </w:r>
      <w:r>
        <w:t>ion, including (more recently)</w:t>
      </w:r>
      <w:r w:rsidR="00AB1EA9">
        <w:t xml:space="preserve"> test suite</w:t>
      </w:r>
      <w:r w:rsidR="003E3DD2">
        <w:t>(</w:t>
      </w:r>
      <w:r w:rsidR="00AB1EA9">
        <w:t>s</w:t>
      </w:r>
      <w:r w:rsidR="003E3DD2">
        <w:t>)</w:t>
      </w:r>
      <w:r w:rsidR="00AB1EA9">
        <w:t xml:space="preserve">. </w:t>
      </w:r>
    </w:p>
    <w:p w14:paraId="0F958880" w14:textId="77777777" w:rsidR="0073071D" w:rsidRDefault="0073071D" w:rsidP="0073071D">
      <w:pPr>
        <w:pStyle w:val="Heading2"/>
      </w:pPr>
      <w:r>
        <w:t>Applications Developer | Holland America Line | 2014-2015</w:t>
      </w:r>
    </w:p>
    <w:p w14:paraId="76A255BD" w14:textId="01266541" w:rsidR="0073071D" w:rsidRDefault="00C64DF3" w:rsidP="0073071D">
      <w:pPr>
        <w:pStyle w:val="ListBullet"/>
      </w:pPr>
      <w:r>
        <w:t>Primary developer to maintain</w:t>
      </w:r>
      <w:r w:rsidR="00032251">
        <w:t xml:space="preserve"> </w:t>
      </w:r>
      <w:r>
        <w:t>crew facing iOS (Objective-c) application</w:t>
      </w:r>
      <w:r w:rsidR="00032251">
        <w:t xml:space="preserve"> and r</w:t>
      </w:r>
      <w:r w:rsidR="002D7ADE">
        <w:t>esolved asynchronous data conflicts for devices at sea with unique syncing issues. Simultaneously</w:t>
      </w:r>
      <w:r w:rsidR="009D069C">
        <w:t xml:space="preserve"> added value as a front-end web applications developer utilizing Angular JS 1.6. Focused on delivering</w:t>
      </w:r>
      <w:r w:rsidR="004D7155">
        <w:t xml:space="preserve"> revised </w:t>
      </w:r>
      <w:r w:rsidR="004D7155" w:rsidRPr="00D41AA5">
        <w:rPr>
          <w:i/>
          <w:iCs/>
        </w:rPr>
        <w:t>Secondary Booking Flow</w:t>
      </w:r>
      <w:r w:rsidR="004D7155">
        <w:t xml:space="preserve"> experience. Resolved complex business service options related to loyalty rewards program.</w:t>
      </w:r>
    </w:p>
    <w:p w14:paraId="4CC01930" w14:textId="77777777" w:rsidR="0073071D" w:rsidRDefault="0073071D" w:rsidP="0073071D">
      <w:pPr>
        <w:pStyle w:val="Heading2"/>
      </w:pPr>
      <w:r>
        <w:t>Software Design Engineer | Omega Labs Inc. | 2012-2014</w:t>
      </w:r>
    </w:p>
    <w:p w14:paraId="00932513" w14:textId="255CADAB" w:rsidR="0073071D" w:rsidRDefault="00112428" w:rsidP="0073071D">
      <w:pPr>
        <w:pStyle w:val="ListBullet"/>
      </w:pPr>
      <w:r>
        <w:t xml:space="preserve">Startup </w:t>
      </w:r>
      <w:r w:rsidR="003C3442">
        <w:t>brought me onboard</w:t>
      </w:r>
      <w:r w:rsidR="005822E2">
        <w:t xml:space="preserve"> to </w:t>
      </w:r>
      <w:r w:rsidR="007551F0">
        <w:t>build</w:t>
      </w:r>
      <w:r w:rsidR="005822E2">
        <w:t xml:space="preserve"> </w:t>
      </w:r>
      <w:r w:rsidR="006C7914">
        <w:t xml:space="preserve">k-12 </w:t>
      </w:r>
      <w:r w:rsidR="007551F0" w:rsidRPr="007551F0">
        <w:rPr>
          <w:i/>
          <w:iCs/>
        </w:rPr>
        <w:t>e</w:t>
      </w:r>
      <w:r w:rsidR="005822E2" w:rsidRPr="007551F0">
        <w:rPr>
          <w:i/>
          <w:iCs/>
        </w:rPr>
        <w:t>dutainment</w:t>
      </w:r>
      <w:r w:rsidR="007551F0" w:rsidRPr="007551F0">
        <w:rPr>
          <w:i/>
          <w:iCs/>
        </w:rPr>
        <w:t>*</w:t>
      </w:r>
      <w:r w:rsidR="005822E2">
        <w:t xml:space="preserve"> experiences </w:t>
      </w:r>
      <w:r w:rsidR="006C7914">
        <w:t xml:space="preserve">in </w:t>
      </w:r>
      <w:r w:rsidR="0055303F">
        <w:t>accordance</w:t>
      </w:r>
      <w:r w:rsidR="006C7914">
        <w:t xml:space="preserve"> with </w:t>
      </w:r>
      <w:r>
        <w:t xml:space="preserve">common-core requirements. </w:t>
      </w:r>
      <w:r w:rsidR="003C3442">
        <w:t xml:space="preserve">I wore many hats from design through development and deployment. </w:t>
      </w:r>
      <w:r w:rsidR="00A56421">
        <w:t xml:space="preserve">Built out </w:t>
      </w:r>
      <w:r w:rsidR="00B04D81">
        <w:t xml:space="preserve">core game logic for scoring in Mathtopia Suite </w:t>
      </w:r>
      <w:r w:rsidR="00FC0447">
        <w:t xml:space="preserve">as well as level / pacing tools, </w:t>
      </w:r>
      <w:r w:rsidR="00476F24">
        <w:t>included effects and art, and extensions for sequel game modules</w:t>
      </w:r>
      <w:r w:rsidR="00706B8B">
        <w:t>, like Fractions. Wrapped Facebook iOS API for in-Game challenges and user login/validation.</w:t>
      </w:r>
    </w:p>
    <w:p w14:paraId="7BEEC2D9" w14:textId="0FBD0445" w:rsidR="00C6723C" w:rsidRDefault="00C6723C" w:rsidP="0073071D">
      <w:pPr>
        <w:pStyle w:val="ListBullet"/>
      </w:pPr>
      <w:r>
        <w:t xml:space="preserve">Worked on non-game </w:t>
      </w:r>
      <w:proofErr w:type="gramStart"/>
      <w:r w:rsidR="00FF6DFF">
        <w:t>cloud based</w:t>
      </w:r>
      <w:proofErr w:type="gramEnd"/>
      <w:r w:rsidR="00FF6DFF">
        <w:t xml:space="preserve"> </w:t>
      </w:r>
      <w:r w:rsidRPr="00C6723C">
        <w:rPr>
          <w:i/>
          <w:iCs/>
        </w:rPr>
        <w:t>edutainment*</w:t>
      </w:r>
      <w:r>
        <w:rPr>
          <w:i/>
          <w:iCs/>
        </w:rPr>
        <w:t xml:space="preserve"> </w:t>
      </w:r>
      <w:r>
        <w:t>app</w:t>
      </w:r>
      <w:r w:rsidR="00FF6DFF">
        <w:t xml:space="preserve"> API and iOS </w:t>
      </w:r>
      <w:r w:rsidR="0059341C">
        <w:t>app</w:t>
      </w:r>
      <w:r w:rsidR="00EE0D1C">
        <w:t xml:space="preserve">. Added Dropbox API for </w:t>
      </w:r>
      <w:r w:rsidR="0059341C">
        <w:t xml:space="preserve">independent content authors to </w:t>
      </w:r>
      <w:r w:rsidR="00EE0D1C">
        <w:t>import</w:t>
      </w:r>
      <w:r w:rsidR="0059341C">
        <w:t xml:space="preserve"> </w:t>
      </w:r>
      <w:r w:rsidR="00EE0D1C">
        <w:t>photos and art int</w:t>
      </w:r>
      <w:r w:rsidR="00F6336E">
        <w:t xml:space="preserve">o </w:t>
      </w:r>
      <w:r w:rsidR="0059341C">
        <w:t xml:space="preserve">their </w:t>
      </w:r>
      <w:r w:rsidR="00F34762">
        <w:t>products.</w:t>
      </w:r>
    </w:p>
    <w:p w14:paraId="28020D31" w14:textId="5C60FDEE" w:rsidR="006270A9" w:rsidRDefault="0073071D" w:rsidP="0073071D">
      <w:pPr>
        <w:pStyle w:val="Heading1"/>
      </w:pPr>
      <w:r>
        <w:t xml:space="preserve"> </w:t>
      </w:r>
      <w:r w:rsidR="007828D7">
        <w:t>Education</w:t>
      </w:r>
    </w:p>
    <w:p w14:paraId="71C0C89F" w14:textId="77777777" w:rsidR="006270A9" w:rsidRDefault="0073071D">
      <w:pPr>
        <w:pStyle w:val="Heading2"/>
      </w:pPr>
      <w:r>
        <w:t>Associates Game Art &amp; Animation</w:t>
      </w:r>
      <w:r w:rsidR="009D5933">
        <w:t> | </w:t>
      </w:r>
      <w:r>
        <w:t>Graduated</w:t>
      </w:r>
      <w:r w:rsidR="00145E2F">
        <w:t xml:space="preserve"> </w:t>
      </w:r>
      <w:r>
        <w:t>2011</w:t>
      </w:r>
      <w:r w:rsidR="009D5933">
        <w:t> | </w:t>
      </w:r>
      <w:r>
        <w:t>Madison Media Instititue</w:t>
      </w:r>
    </w:p>
    <w:p w14:paraId="683E39A5" w14:textId="73A67D01" w:rsidR="009867B2" w:rsidRPr="001B29CF" w:rsidRDefault="0073071D" w:rsidP="006B424D">
      <w:pPr>
        <w:pStyle w:val="ListBullet"/>
      </w:pPr>
      <w:r>
        <w:t xml:space="preserve">Graduated with associates in Game Art &amp; Animation. </w:t>
      </w:r>
      <w:bookmarkStart w:id="0" w:name="_GoBack"/>
      <w:bookmarkEnd w:id="0"/>
    </w:p>
    <w:sectPr w:rsidR="009867B2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4B03" w14:textId="77777777" w:rsidR="00584958" w:rsidRDefault="00584958">
      <w:pPr>
        <w:spacing w:after="0"/>
      </w:pPr>
      <w:r>
        <w:separator/>
      </w:r>
    </w:p>
  </w:endnote>
  <w:endnote w:type="continuationSeparator" w:id="0">
    <w:p w14:paraId="74A2743C" w14:textId="77777777" w:rsidR="00584958" w:rsidRDefault="00584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8ED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9CBBA" w14:textId="77777777" w:rsidR="00584958" w:rsidRDefault="00584958">
      <w:pPr>
        <w:spacing w:after="0"/>
      </w:pPr>
      <w:r>
        <w:separator/>
      </w:r>
    </w:p>
  </w:footnote>
  <w:footnote w:type="continuationSeparator" w:id="0">
    <w:p w14:paraId="2CD20DE9" w14:textId="77777777" w:rsidR="00584958" w:rsidRDefault="005849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1D"/>
    <w:rsid w:val="00032251"/>
    <w:rsid w:val="000A4F59"/>
    <w:rsid w:val="000B6C13"/>
    <w:rsid w:val="000E0237"/>
    <w:rsid w:val="00112428"/>
    <w:rsid w:val="00141A4C"/>
    <w:rsid w:val="00145E2F"/>
    <w:rsid w:val="00182056"/>
    <w:rsid w:val="001B1B8F"/>
    <w:rsid w:val="001B29CF"/>
    <w:rsid w:val="00221F97"/>
    <w:rsid w:val="00223DAD"/>
    <w:rsid w:val="0028220F"/>
    <w:rsid w:val="0029402B"/>
    <w:rsid w:val="002D7ADE"/>
    <w:rsid w:val="003204B3"/>
    <w:rsid w:val="00356C14"/>
    <w:rsid w:val="003C3442"/>
    <w:rsid w:val="003E1825"/>
    <w:rsid w:val="003E3DD2"/>
    <w:rsid w:val="003E452E"/>
    <w:rsid w:val="003F3ED2"/>
    <w:rsid w:val="00476F24"/>
    <w:rsid w:val="004C3FDB"/>
    <w:rsid w:val="004D7155"/>
    <w:rsid w:val="004E19D6"/>
    <w:rsid w:val="00534127"/>
    <w:rsid w:val="0055303F"/>
    <w:rsid w:val="00580975"/>
    <w:rsid w:val="005822E2"/>
    <w:rsid w:val="00584958"/>
    <w:rsid w:val="0059341C"/>
    <w:rsid w:val="005F4FB9"/>
    <w:rsid w:val="006020F2"/>
    <w:rsid w:val="00617B26"/>
    <w:rsid w:val="006270A9"/>
    <w:rsid w:val="006335EB"/>
    <w:rsid w:val="00655DE2"/>
    <w:rsid w:val="00671B5C"/>
    <w:rsid w:val="00675956"/>
    <w:rsid w:val="00681034"/>
    <w:rsid w:val="00683A08"/>
    <w:rsid w:val="00687374"/>
    <w:rsid w:val="006B424D"/>
    <w:rsid w:val="006C7914"/>
    <w:rsid w:val="00706B8B"/>
    <w:rsid w:val="00723FE9"/>
    <w:rsid w:val="0073071D"/>
    <w:rsid w:val="00745235"/>
    <w:rsid w:val="007551F0"/>
    <w:rsid w:val="007828D7"/>
    <w:rsid w:val="007E2084"/>
    <w:rsid w:val="00816216"/>
    <w:rsid w:val="00820B20"/>
    <w:rsid w:val="0082548A"/>
    <w:rsid w:val="0087734B"/>
    <w:rsid w:val="008B37E1"/>
    <w:rsid w:val="008B6FA0"/>
    <w:rsid w:val="00927077"/>
    <w:rsid w:val="009375AC"/>
    <w:rsid w:val="009867B2"/>
    <w:rsid w:val="009B5C6F"/>
    <w:rsid w:val="009D069C"/>
    <w:rsid w:val="009D5933"/>
    <w:rsid w:val="009E1ED0"/>
    <w:rsid w:val="00A03DD4"/>
    <w:rsid w:val="00A56421"/>
    <w:rsid w:val="00AB1EA9"/>
    <w:rsid w:val="00AC4874"/>
    <w:rsid w:val="00B04D81"/>
    <w:rsid w:val="00B2621F"/>
    <w:rsid w:val="00B37D38"/>
    <w:rsid w:val="00B43DE0"/>
    <w:rsid w:val="00B70908"/>
    <w:rsid w:val="00BC6E50"/>
    <w:rsid w:val="00BD768D"/>
    <w:rsid w:val="00BF5CF4"/>
    <w:rsid w:val="00C35D0D"/>
    <w:rsid w:val="00C61F8E"/>
    <w:rsid w:val="00C64DF3"/>
    <w:rsid w:val="00C6723C"/>
    <w:rsid w:val="00CC27B6"/>
    <w:rsid w:val="00D20814"/>
    <w:rsid w:val="00D41AA5"/>
    <w:rsid w:val="00D8264A"/>
    <w:rsid w:val="00D835FF"/>
    <w:rsid w:val="00E83E4B"/>
    <w:rsid w:val="00E977C9"/>
    <w:rsid w:val="00EC0610"/>
    <w:rsid w:val="00EC0A9A"/>
    <w:rsid w:val="00EE0D1C"/>
    <w:rsid w:val="00F34762"/>
    <w:rsid w:val="00F4781C"/>
    <w:rsid w:val="00F50CA1"/>
    <w:rsid w:val="00F6336E"/>
    <w:rsid w:val="00F9426F"/>
    <w:rsid w:val="00FA37C4"/>
    <w:rsid w:val="00FB7A2A"/>
    <w:rsid w:val="00FB7D69"/>
    <w:rsid w:val="00FC0447"/>
    <w:rsid w:val="00FE3FB9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75808A"/>
  <w15:chartTrackingRefBased/>
  <w15:docId w15:val="{AF192BE3-ED85-48D9-A6A4-4DBFDEA5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7365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31849B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65F91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365F91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3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k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38335CCDE24BFF8020147B0A4D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EF269-CDF7-47E0-9DAD-B646A22EEB2B}"/>
      </w:docPartPr>
      <w:docPartBody>
        <w:p w:rsidR="00D60594" w:rsidRDefault="00C8301F" w:rsidP="00C8301F">
          <w:pPr>
            <w:pStyle w:val="8138335CCDE24BFF8020147B0A4D245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1F"/>
    <w:rsid w:val="005144F1"/>
    <w:rsid w:val="00C8301F"/>
    <w:rsid w:val="00D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87983B07946CDA7F146FFB152A20A">
    <w:name w:val="6FE87983B07946CDA7F146FFB152A20A"/>
  </w:style>
  <w:style w:type="paragraph" w:customStyle="1" w:styleId="9F8104A1CAFB4639BCD6C12EB56DAA6D">
    <w:name w:val="9F8104A1CAFB4639BCD6C12EB56DAA6D"/>
  </w:style>
  <w:style w:type="paragraph" w:customStyle="1" w:styleId="9BC4635F39EC4350BC1A70BDD63C3AC1">
    <w:name w:val="9BC4635F39EC4350BC1A70BDD63C3AC1"/>
  </w:style>
  <w:style w:type="paragraph" w:customStyle="1" w:styleId="92D26F4D7B6F40C79436EC902432A0CA">
    <w:name w:val="92D26F4D7B6F40C79436EC902432A0CA"/>
  </w:style>
  <w:style w:type="paragraph" w:customStyle="1" w:styleId="A9013C2136484F689007596D22ED9989">
    <w:name w:val="A9013C2136484F689007596D22ED9989"/>
  </w:style>
  <w:style w:type="paragraph" w:customStyle="1" w:styleId="D9211EAE257C410FB1E23BB9C7BFD537">
    <w:name w:val="D9211EAE257C410FB1E23BB9C7BFD537"/>
  </w:style>
  <w:style w:type="paragraph" w:customStyle="1" w:styleId="F91D8474E689458FBF9C35AD7CCEC8E4">
    <w:name w:val="F91D8474E689458FBF9C35AD7CCEC8E4"/>
  </w:style>
  <w:style w:type="paragraph" w:customStyle="1" w:styleId="D53099A7AA1C4FF6BD3C544974F59E04">
    <w:name w:val="D53099A7AA1C4FF6BD3C544974F59E04"/>
  </w:style>
  <w:style w:type="paragraph" w:customStyle="1" w:styleId="3B4301A380FD4B978884EB02DEB07C13">
    <w:name w:val="3B4301A380FD4B978884EB02DEB07C13"/>
  </w:style>
  <w:style w:type="paragraph" w:customStyle="1" w:styleId="9D07BDDA006240DBAC433B6679DF7854">
    <w:name w:val="9D07BDDA006240DBAC433B6679DF7854"/>
  </w:style>
  <w:style w:type="paragraph" w:customStyle="1" w:styleId="487046267C274A2E9AF1F55FBDDBED9F">
    <w:name w:val="487046267C274A2E9AF1F55FBDDBED9F"/>
  </w:style>
  <w:style w:type="paragraph" w:customStyle="1" w:styleId="13C81A52B7F74020942FB68F661E04E1">
    <w:name w:val="13C81A52B7F74020942FB68F661E04E1"/>
  </w:style>
  <w:style w:type="paragraph" w:customStyle="1" w:styleId="50550ACDB5F24DFD95FA7FEE6F2F9686">
    <w:name w:val="50550ACDB5F24DFD95FA7FEE6F2F9686"/>
  </w:style>
  <w:style w:type="paragraph" w:customStyle="1" w:styleId="8AB1738B0D9644B9BE08C218DB4D7CA3">
    <w:name w:val="8AB1738B0D9644B9BE08C218DB4D7CA3"/>
  </w:style>
  <w:style w:type="paragraph" w:customStyle="1" w:styleId="2CB4917305894DEFA93A1D0DE3847267">
    <w:name w:val="2CB4917305894DEFA93A1D0DE3847267"/>
  </w:style>
  <w:style w:type="paragraph" w:customStyle="1" w:styleId="AD1296BC3A0C4AC08F2666384E89D47C">
    <w:name w:val="AD1296BC3A0C4AC08F2666384E89D47C"/>
  </w:style>
  <w:style w:type="paragraph" w:customStyle="1" w:styleId="4F8582D596754118827950E87FF05E42">
    <w:name w:val="4F8582D596754118827950E87FF05E42"/>
  </w:style>
  <w:style w:type="paragraph" w:customStyle="1" w:styleId="6AD192949A68427AB2D4E4632D5F302D">
    <w:name w:val="6AD192949A68427AB2D4E4632D5F302D"/>
  </w:style>
  <w:style w:type="paragraph" w:customStyle="1" w:styleId="1629C143560E4E30BBF1AD1549C81E16">
    <w:name w:val="1629C143560E4E30BBF1AD1549C81E16"/>
  </w:style>
  <w:style w:type="paragraph" w:customStyle="1" w:styleId="AEB25C0F177640C7A4C7C783B2B735BB">
    <w:name w:val="AEB25C0F177640C7A4C7C783B2B735BB"/>
  </w:style>
  <w:style w:type="paragraph" w:customStyle="1" w:styleId="FA73F72D0A034D639E1F9481E2ED9EC2">
    <w:name w:val="FA73F72D0A034D639E1F9481E2ED9EC2"/>
  </w:style>
  <w:style w:type="paragraph" w:customStyle="1" w:styleId="ED0987479A7C40988722C108D92F92FA">
    <w:name w:val="ED0987479A7C40988722C108D92F92FA"/>
  </w:style>
  <w:style w:type="paragraph" w:customStyle="1" w:styleId="256A5A27F9B54596B1848C2448DADBC8">
    <w:name w:val="256A5A27F9B54596B1848C2448DADBC8"/>
  </w:style>
  <w:style w:type="paragraph" w:customStyle="1" w:styleId="70C177945282468AA9B0056EB463E2B7">
    <w:name w:val="70C177945282468AA9B0056EB463E2B7"/>
  </w:style>
  <w:style w:type="paragraph" w:customStyle="1" w:styleId="67DB47A1F4C043AF9943E16070DDF4C6">
    <w:name w:val="67DB47A1F4C043AF9943E16070DDF4C6"/>
  </w:style>
  <w:style w:type="paragraph" w:customStyle="1" w:styleId="86440354ACB8470FAD3CD626E0F7D7FB">
    <w:name w:val="86440354ACB8470FAD3CD626E0F7D7FB"/>
  </w:style>
  <w:style w:type="paragraph" w:customStyle="1" w:styleId="0DA157E8F6F34B7B9A5044229EB64F24">
    <w:name w:val="0DA157E8F6F34B7B9A5044229EB64F24"/>
  </w:style>
  <w:style w:type="paragraph" w:customStyle="1" w:styleId="22B1CB31E20F46C79F43256DAF74A2B9">
    <w:name w:val="22B1CB31E20F46C79F43256DAF74A2B9"/>
  </w:style>
  <w:style w:type="paragraph" w:customStyle="1" w:styleId="DFF5FD03711E4E7391BDDA159A92492E">
    <w:name w:val="DFF5FD03711E4E7391BDDA159A92492E"/>
  </w:style>
  <w:style w:type="paragraph" w:customStyle="1" w:styleId="D9DF735E684D4D73B598FBDF28FB4FA5">
    <w:name w:val="D9DF735E684D4D73B598FBDF28FB4FA5"/>
  </w:style>
  <w:style w:type="paragraph" w:customStyle="1" w:styleId="F6424EB5619F4AADAAE87BF6B55C73E4">
    <w:name w:val="F6424EB5619F4AADAAE87BF6B55C73E4"/>
  </w:style>
  <w:style w:type="paragraph" w:customStyle="1" w:styleId="FB7A62AB0F0A48F28A2B8CAC610E6E91">
    <w:name w:val="FB7A62AB0F0A48F28A2B8CAC610E6E91"/>
  </w:style>
  <w:style w:type="paragraph" w:customStyle="1" w:styleId="0EBD6D82EB0F4C68AEA9A066B2BBA8E3">
    <w:name w:val="0EBD6D82EB0F4C68AEA9A066B2BBA8E3"/>
  </w:style>
  <w:style w:type="paragraph" w:customStyle="1" w:styleId="916980C6A65646358D44AC2C36C1C860">
    <w:name w:val="916980C6A65646358D44AC2C36C1C860"/>
    <w:rsid w:val="00C8301F"/>
  </w:style>
  <w:style w:type="paragraph" w:customStyle="1" w:styleId="1669AD17D2FA423AAAE831B9F30BF597">
    <w:name w:val="1669AD17D2FA423AAAE831B9F30BF597"/>
    <w:rsid w:val="00C8301F"/>
  </w:style>
  <w:style w:type="paragraph" w:customStyle="1" w:styleId="DAE4B09E150744E192E86F62C8D7BF84">
    <w:name w:val="DAE4B09E150744E192E86F62C8D7BF84"/>
    <w:rsid w:val="00C8301F"/>
  </w:style>
  <w:style w:type="paragraph" w:customStyle="1" w:styleId="7B33A704579B4E56AD6C243806488F48">
    <w:name w:val="7B33A704579B4E56AD6C243806488F48"/>
    <w:rsid w:val="00C8301F"/>
  </w:style>
  <w:style w:type="paragraph" w:customStyle="1" w:styleId="0B2964D02AC545F5BAE810953B73A589">
    <w:name w:val="0B2964D02AC545F5BAE810953B73A589"/>
    <w:rsid w:val="00C8301F"/>
  </w:style>
  <w:style w:type="paragraph" w:customStyle="1" w:styleId="8138335CCDE24BFF8020147B0A4D2457">
    <w:name w:val="8138335CCDE24BFF8020147B0A4D2457"/>
    <w:rsid w:val="00C8301F"/>
  </w:style>
  <w:style w:type="paragraph" w:customStyle="1" w:styleId="F2D1186D703A4242ACD5CB18DD74E0DC">
    <w:name w:val="F2D1186D703A4242ACD5CB18DD74E0DC"/>
    <w:rsid w:val="00C8301F"/>
  </w:style>
  <w:style w:type="paragraph" w:customStyle="1" w:styleId="374EB951912F4E5C95B994224DEECA50">
    <w:name w:val="374EB951912F4E5C95B994224DEECA50"/>
    <w:rsid w:val="00C8301F"/>
  </w:style>
  <w:style w:type="paragraph" w:customStyle="1" w:styleId="5F2E4BE3A9A9445B959F14E9A132802E">
    <w:name w:val="5F2E4BE3A9A9445B959F14E9A132802E"/>
    <w:rsid w:val="00C8301F"/>
  </w:style>
  <w:style w:type="paragraph" w:customStyle="1" w:styleId="8869A27C518A49FDA5110DAE1DBD9F83">
    <w:name w:val="8869A27C518A49FDA5110DAE1DBD9F83"/>
    <w:rsid w:val="00C8301F"/>
  </w:style>
  <w:style w:type="paragraph" w:customStyle="1" w:styleId="82C9944CD92E4811886C44AED24F2CF6">
    <w:name w:val="82C9944CD92E4811886C44AED24F2CF6"/>
    <w:rsid w:val="00C8301F"/>
  </w:style>
  <w:style w:type="paragraph" w:customStyle="1" w:styleId="BC0E9A735C1946CC8B2B988F2F1947E6">
    <w:name w:val="BC0E9A735C1946CC8B2B988F2F1947E6"/>
    <w:rsid w:val="00C8301F"/>
  </w:style>
  <w:style w:type="paragraph" w:customStyle="1" w:styleId="2B9B4E1C1475403889C20672A5135931">
    <w:name w:val="2B9B4E1C1475403889C20672A5135931"/>
    <w:rsid w:val="00C8301F"/>
  </w:style>
  <w:style w:type="paragraph" w:customStyle="1" w:styleId="6C7A09D98E044EC28294BFD5CD56CCA9">
    <w:name w:val="6C7A09D98E044EC28294BFD5CD56CCA9"/>
    <w:rsid w:val="00C8301F"/>
  </w:style>
  <w:style w:type="paragraph" w:customStyle="1" w:styleId="00B08BE816FD429C8FA6FBF371666F9F">
    <w:name w:val="00B08BE816FD429C8FA6FBF371666F9F"/>
    <w:rsid w:val="00C8301F"/>
  </w:style>
  <w:style w:type="paragraph" w:customStyle="1" w:styleId="8E085C73114346FDA322D989070A0474">
    <w:name w:val="8E085C73114346FDA322D989070A0474"/>
    <w:rsid w:val="00C8301F"/>
  </w:style>
  <w:style w:type="paragraph" w:customStyle="1" w:styleId="0A475AE5951F484B8A4F2160EE69BCEF">
    <w:name w:val="0A475AE5951F484B8A4F2160EE69BCEF"/>
    <w:rsid w:val="00C83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4E683-2553-45B4-95E3-B673AFD2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Beyer</dc:creator>
  <cp:keywords/>
  <cp:lastModifiedBy>Zachary Beyer</cp:lastModifiedBy>
  <cp:revision>3</cp:revision>
  <dcterms:created xsi:type="dcterms:W3CDTF">2019-11-23T17:52:00Z</dcterms:created>
  <dcterms:modified xsi:type="dcterms:W3CDTF">2019-11-23T17:52:00Z</dcterms:modified>
  <cp:version/>
</cp:coreProperties>
</file>